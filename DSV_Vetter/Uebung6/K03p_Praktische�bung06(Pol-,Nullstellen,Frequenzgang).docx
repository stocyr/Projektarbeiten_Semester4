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2" w:rsidRPr="005A7E17" w:rsidRDefault="005E5B1D" w:rsidP="00EB5992">
      <w:pPr>
        <w:pStyle w:val="berschrift1"/>
        <w:tabs>
          <w:tab w:val="left" w:pos="4962"/>
        </w:tabs>
        <w:spacing w:before="360"/>
        <w:rPr>
          <w:sz w:val="24"/>
        </w:rPr>
      </w:pPr>
      <w:r w:rsidRPr="005A7E17">
        <w:rPr>
          <w:sz w:val="24"/>
        </w:rPr>
        <w:t>Modul</w:t>
      </w:r>
      <w:r w:rsidR="00570602" w:rsidRPr="005A7E17">
        <w:rPr>
          <w:sz w:val="24"/>
        </w:rPr>
        <w:t>e</w:t>
      </w:r>
      <w:r w:rsidRPr="005A7E17">
        <w:rPr>
          <w:sz w:val="24"/>
        </w:rPr>
        <w:t xml:space="preserve"> 5033</w:t>
      </w:r>
      <w:r w:rsidR="00B24608" w:rsidRPr="005A7E17">
        <w:rPr>
          <w:sz w:val="24"/>
        </w:rPr>
        <w:t xml:space="preserve"> </w:t>
      </w:r>
      <w:r w:rsidR="005A7E17">
        <w:rPr>
          <w:sz w:val="24"/>
        </w:rPr>
        <w:t>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</w:p>
    <w:p w:rsidR="00246211" w:rsidRPr="005A7E17" w:rsidRDefault="00246211" w:rsidP="00EB5992">
      <w:pPr>
        <w:pStyle w:val="berschrift1"/>
        <w:tabs>
          <w:tab w:val="left" w:pos="4962"/>
        </w:tabs>
        <w:spacing w:before="360"/>
        <w:rPr>
          <w:i/>
          <w:sz w:val="24"/>
        </w:rPr>
      </w:pPr>
      <w:r w:rsidRPr="005A7E17">
        <w:rPr>
          <w:sz w:val="24"/>
        </w:rPr>
        <w:tab/>
      </w:r>
    </w:p>
    <w:p w:rsidR="00EB5992" w:rsidRPr="005A7E17" w:rsidRDefault="00CD6DC7" w:rsidP="00EB5992">
      <w:pPr>
        <w:pStyle w:val="berschrift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D91E8D">
        <w:rPr>
          <w:b w:val="0"/>
          <w:i/>
        </w:rPr>
        <w:t>6</w:t>
      </w:r>
    </w:p>
    <w:p w:rsidR="00246211" w:rsidRPr="005A7E17" w:rsidRDefault="00485101" w:rsidP="00B24608">
      <w:pPr>
        <w:pStyle w:val="berschrift1"/>
      </w:pPr>
      <w:r>
        <w:t>Null-, Polstellen,</w:t>
      </w:r>
      <w:r w:rsidR="009D330E">
        <w:t xml:space="preserve"> Frequenzgang</w:t>
      </w:r>
      <w:r>
        <w:t xml:space="preserve"> und Impulsantwort</w:t>
      </w:r>
      <w:r w:rsidR="00570602" w:rsidRPr="005A7E17">
        <w:t xml:space="preserve"> </w:t>
      </w:r>
    </w:p>
    <w:p w:rsidR="00EB5992" w:rsidRPr="005A7E17" w:rsidRDefault="00EB5992" w:rsidP="00EB5992"/>
    <w:p w:rsidR="00B24608" w:rsidRPr="005A7E17" w:rsidRDefault="00CD6DC7" w:rsidP="00B24608">
      <w:pPr>
        <w:pStyle w:val="berschrift3"/>
      </w:pPr>
      <w:r w:rsidRPr="005A7E17">
        <w:t>Ziel</w:t>
      </w:r>
    </w:p>
    <w:p w:rsidR="00265704" w:rsidRDefault="003319CD" w:rsidP="009D330E">
      <w:pPr>
        <w:pStyle w:val="Listenabsatz"/>
        <w:numPr>
          <w:ilvl w:val="0"/>
          <w:numId w:val="1"/>
        </w:numPr>
      </w:pPr>
      <w:r>
        <w:t>Versteh</w:t>
      </w:r>
      <w:r w:rsidR="009D330E">
        <w:t>en des Zusammenhangs zwischen</w:t>
      </w:r>
      <w:r w:rsidR="00265704">
        <w:t xml:space="preserve"> </w:t>
      </w:r>
      <w:r w:rsidR="009D330E">
        <w:t>Pol- und Nullstellen eines digitalen Systems</w:t>
      </w:r>
      <w:r w:rsidR="00485101">
        <w:t xml:space="preserve">, </w:t>
      </w:r>
      <w:r w:rsidR="009D330E">
        <w:t xml:space="preserve">seinem Frequenzgang </w:t>
      </w:r>
      <w:r w:rsidR="00485101">
        <w:t>und seiner Impulsantwort.</w:t>
      </w:r>
    </w:p>
    <w:p w:rsidR="00ED44C9" w:rsidRDefault="00ED44C9" w:rsidP="00ED44C9">
      <w:pPr>
        <w:pStyle w:val="Listenabsatz"/>
      </w:pPr>
    </w:p>
    <w:p w:rsidR="002F1DEA" w:rsidRDefault="002F1DEA" w:rsidP="00ED44C9">
      <w:pPr>
        <w:pStyle w:val="Listenabsatz"/>
      </w:pPr>
    </w:p>
    <w:p w:rsidR="002F1DEA" w:rsidRDefault="002F1DEA" w:rsidP="00ED44C9">
      <w:pPr>
        <w:pStyle w:val="Listenabsatz"/>
      </w:pPr>
    </w:p>
    <w:p w:rsidR="00762BD2" w:rsidRPr="005A7E17" w:rsidRDefault="00E85782" w:rsidP="00762BD2">
      <w:pPr>
        <w:pStyle w:val="berschrift3"/>
      </w:pPr>
      <w:r w:rsidRPr="005A7E17">
        <w:t>Übung</w:t>
      </w:r>
    </w:p>
    <w:p w:rsidR="00982432" w:rsidRDefault="003319CD" w:rsidP="003319CD">
      <w:pPr>
        <w:pStyle w:val="Listenabsatz"/>
        <w:numPr>
          <w:ilvl w:val="0"/>
          <w:numId w:val="6"/>
        </w:numPr>
      </w:pPr>
      <w:r w:rsidRPr="003319CD">
        <w:t>Sc</w:t>
      </w:r>
      <w:r w:rsidR="009D330E">
        <w:t>hreiben Sie ein MATLAB Skript das Ihnen erlaubt eine Übertragungsfunktion eines digitalen</w:t>
      </w:r>
      <w:r w:rsidR="001B12ED">
        <w:t>,</w:t>
      </w:r>
      <w:r w:rsidR="009D330E">
        <w:t xml:space="preserve"> nicht rekursiven Systems durch Platzierung der Nullstellungen</w:t>
      </w:r>
      <w:r w:rsidR="00982432">
        <w:t xml:space="preserve"> (2. Ordnung, Radius, Frequenz) zu berechnen.</w:t>
      </w:r>
    </w:p>
    <w:p w:rsidR="003319CD" w:rsidRDefault="00982432" w:rsidP="00982432">
      <w:pPr>
        <w:pStyle w:val="Listenabsatz"/>
        <w:numPr>
          <w:ilvl w:val="1"/>
          <w:numId w:val="6"/>
        </w:numPr>
      </w:pPr>
      <w:r>
        <w:t>Stellen Sie die Nullstellen</w:t>
      </w:r>
      <w:r w:rsidR="00265704">
        <w:t xml:space="preserve"> </w:t>
      </w:r>
      <w:r>
        <w:t xml:space="preserve">graphisch in der z-Ebene dar (MATLAB </w:t>
      </w:r>
      <w:r w:rsidR="00D91E8D" w:rsidRPr="00D91E8D">
        <w:rPr>
          <w:rFonts w:ascii="Courier New" w:hAnsi="Courier New" w:cs="Courier New"/>
        </w:rPr>
        <w:t>zplane(</w:t>
      </w:r>
      <w:r w:rsidRPr="00D91E8D">
        <w:rPr>
          <w:rFonts w:ascii="Courier New" w:hAnsi="Courier New" w:cs="Courier New"/>
        </w:rPr>
        <w:t>)</w:t>
      </w:r>
      <w:r>
        <w:t>).</w:t>
      </w:r>
    </w:p>
    <w:p w:rsidR="00982432" w:rsidRDefault="00982432" w:rsidP="00982432">
      <w:pPr>
        <w:pStyle w:val="Listenabsatz"/>
        <w:numPr>
          <w:ilvl w:val="1"/>
          <w:numId w:val="6"/>
        </w:numPr>
      </w:pPr>
      <w:r>
        <w:t xml:space="preserve">Stellen Sie auch den Frequenzgang dar (MATLAB </w:t>
      </w:r>
      <w:r w:rsidR="001B12ED" w:rsidRPr="00D91E8D">
        <w:rPr>
          <w:rFonts w:ascii="Courier New" w:hAnsi="Courier New" w:cs="Courier New"/>
        </w:rPr>
        <w:t>freqz(</w:t>
      </w:r>
      <w:r w:rsidRPr="00D91E8D">
        <w:rPr>
          <w:rFonts w:ascii="Courier New" w:hAnsi="Courier New" w:cs="Courier New"/>
        </w:rPr>
        <w:t>)</w:t>
      </w:r>
      <w:r>
        <w:t>).</w:t>
      </w:r>
    </w:p>
    <w:p w:rsidR="00982432" w:rsidRDefault="00982432" w:rsidP="00982432">
      <w:pPr>
        <w:pStyle w:val="Listenabsatz"/>
        <w:numPr>
          <w:ilvl w:val="1"/>
          <w:numId w:val="6"/>
        </w:numPr>
      </w:pPr>
      <w:r>
        <w:t>Variieren Sie die Nullstellen (Radius=[0,</w:t>
      </w:r>
      <w:r w:rsidR="00934291">
        <w:t>…</w:t>
      </w:r>
      <w:r>
        <w:t>,</w:t>
      </w:r>
      <w:r w:rsidR="00934291">
        <w:t>r</w:t>
      </w:r>
      <w:r w:rsidR="00934291" w:rsidRPr="00934291">
        <w:rPr>
          <w:vertAlign w:val="subscript"/>
        </w:rPr>
        <w:t>max</w:t>
      </w:r>
      <w:r>
        <w:t>], Frequenz=[0,….</w:t>
      </w:r>
      <w:r w:rsidR="00934291">
        <w:t>,</w:t>
      </w:r>
      <w:r>
        <w:t>0.5]) und versuchen Sie zu verstehen  wie sich der Frequenzgang ändert</w:t>
      </w:r>
      <w:r w:rsidR="006F0DFD">
        <w:t>.</w:t>
      </w:r>
    </w:p>
    <w:p w:rsidR="00934291" w:rsidRDefault="00934291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2F1DEA" w:rsidRDefault="002F1DEA" w:rsidP="002F1DEA">
      <w:pPr>
        <w:pStyle w:val="Listenabsatz"/>
        <w:ind w:left="1080"/>
      </w:pPr>
    </w:p>
    <w:p w:rsidR="006F0DFD" w:rsidRPr="00265704" w:rsidRDefault="006F0DFD" w:rsidP="006F0DFD">
      <w:pPr>
        <w:pStyle w:val="Listenabsatz"/>
        <w:numPr>
          <w:ilvl w:val="0"/>
          <w:numId w:val="6"/>
        </w:numPr>
      </w:pPr>
      <w:r>
        <w:t>Wiederholen Sie dieselbe Aufgabe für die Polstellen</w:t>
      </w:r>
      <w:r w:rsidR="00934291">
        <w:t>. Stellen Sie auch die Impulsantwort dar und versuchen Sie den Zusammenhang zwischen Polstellungen, Impulsantwort und Frequenzgang zu verstehen</w:t>
      </w:r>
      <w:r w:rsidR="00D91E8D">
        <w:t>.</w:t>
      </w:r>
      <w:bookmarkStart w:id="0" w:name="_GoBack"/>
      <w:bookmarkEnd w:id="0"/>
    </w:p>
    <w:p w:rsidR="000C772A" w:rsidRPr="005A7E17" w:rsidRDefault="000C772A" w:rsidP="000C772A">
      <w:pPr>
        <w:pStyle w:val="Listenabsatz"/>
        <w:ind w:left="360"/>
        <w:rPr>
          <w:color w:val="FF0000"/>
        </w:rPr>
      </w:pPr>
    </w:p>
    <w:p w:rsidR="00213EA6" w:rsidRDefault="00213EA6">
      <w:pPr>
        <w:spacing w:after="0" w:line="240" w:lineRule="auto"/>
      </w:pPr>
      <w:r>
        <w:br w:type="page"/>
      </w:r>
    </w:p>
    <w:p w:rsidR="00646E4D" w:rsidRDefault="00213EA6" w:rsidP="00213EA6">
      <w:pPr>
        <w:pStyle w:val="Titel"/>
      </w:pPr>
      <w:r>
        <w:lastRenderedPageBreak/>
        <w:t>Ergebnisse</w:t>
      </w:r>
    </w:p>
    <w:p w:rsidR="00213EA6" w:rsidRDefault="00213EA6" w:rsidP="00213EA6">
      <w:r>
        <w:t>Matlab Code: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213EA6" w:rsidRPr="00FF3137" w:rsidTr="00C32942">
        <w:tc>
          <w:tcPr>
            <w:tcW w:w="10061" w:type="dxa"/>
            <w:shd w:val="clear" w:color="auto" w:fill="DBE5F1" w:themeFill="accent1" w:themeFillTint="33"/>
          </w:tcPr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clear </w:t>
            </w:r>
            <w:r w:rsidRPr="00213EA6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close </w:t>
            </w:r>
            <w:r w:rsidRPr="00213EA6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%% Eingabe Pol und Nullstellen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Nullstellen: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B_radius = [1 1]';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B_freq   = [0.1 -0.1]';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B = poly(B_radius.*exp(j*2*pi*B_freq));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Polstellen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A_radius = [0.9 0.9]';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A_freq   = [0.3 -0.3]';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 = poly(A_radius.*exp(j*2*pi*A_freq));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%% Darstellung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Null- und Polstellen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zplane(B,A);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Impulsantwort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impz(B,A);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228B22"/>
                <w:sz w:val="16"/>
                <w:szCs w:val="16"/>
              </w:rPr>
              <w:t>% Darstellung Frequenzgang</w:t>
            </w:r>
          </w:p>
          <w:p w:rsidR="00213EA6" w:rsidRPr="00213EA6" w:rsidRDefault="00213EA6" w:rsidP="00213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figure</w:t>
            </w:r>
          </w:p>
          <w:p w:rsidR="00213EA6" w:rsidRPr="00213EA6" w:rsidRDefault="00213EA6" w:rsidP="00C329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</w:rPr>
            </w:pPr>
            <w:r w:rsidRPr="00213EA6">
              <w:rPr>
                <w:rFonts w:ascii="Courier New" w:hAnsi="Courier New" w:cs="Courier New"/>
                <w:color w:val="000000"/>
                <w:sz w:val="16"/>
                <w:szCs w:val="16"/>
              </w:rPr>
              <w:t>freqz(B,A,1024,1);</w:t>
            </w:r>
          </w:p>
        </w:tc>
      </w:tr>
    </w:tbl>
    <w:p w:rsidR="00213EA6" w:rsidRDefault="00213EA6" w:rsidP="00213EA6"/>
    <w:p w:rsidR="00213EA6" w:rsidRDefault="00213EA6" w:rsidP="00213EA6">
      <w:r>
        <w:t>Resultate:</w:t>
      </w:r>
    </w:p>
    <w:p w:rsidR="00213EA6" w:rsidRDefault="00213EA6" w:rsidP="00213EA6">
      <w:r>
        <w:t>Z-Ebenendarstellung Nullstellen und Polstellen:</w:t>
      </w:r>
    </w:p>
    <w:p w:rsidR="00213EA6" w:rsidRDefault="00A57A7E" w:rsidP="00213EA6">
      <w:r w:rsidRPr="00A57A7E">
        <w:rPr>
          <w:noProof/>
          <w:lang w:val="de-DE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7.4pt;margin-top:10.7pt;width:197.55pt;height:121.9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AF6289" w:rsidRDefault="00AF628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Hier haben wir eine Nullstelle mit tiefer Frequenz und einen Pol mit hoher Frequenz.</w:t>
                  </w:r>
                </w:p>
              </w:txbxContent>
            </v:textbox>
          </v:shape>
        </w:pict>
      </w:r>
      <w:r w:rsidR="00213EA6">
        <w:rPr>
          <w:noProof/>
        </w:rPr>
        <w:drawing>
          <wp:inline distT="0" distB="0" distL="0" distR="0">
            <wp:extent cx="2579117" cy="1930277"/>
            <wp:effectExtent l="19050" t="0" r="0" b="0"/>
            <wp:docPr id="2" name="Bild 2" descr="D:\BFH\Projektarbeiten_Semester4\DSV_Vetter\Uebung6\z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Projektarbeiten_Semester4\DSV_Vetter\Uebung6\zpla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34" cy="193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A6" w:rsidRDefault="00213EA6" w:rsidP="00213EA6">
      <w:r>
        <w:t>Frequenzgang:</w:t>
      </w:r>
    </w:p>
    <w:p w:rsidR="00213EA6" w:rsidRDefault="00A57A7E" w:rsidP="00213EA6">
      <w:r>
        <w:rPr>
          <w:noProof/>
        </w:rPr>
        <w:pict>
          <v:shape id="_x0000_s1028" type="#_x0000_t202" style="position:absolute;margin-left:235.65pt;margin-top:14.15pt;width:197.55pt;height:54.45pt;z-index:251661312;mso-width-percent:400;mso-height-percent:200;mso-width-percent:400;mso-height-percent:200;mso-width-relative:margin;mso-height-relative:margin" stroked="f">
            <v:textbox style="mso-fit-shape-to-text:t">
              <w:txbxContent>
                <w:p w:rsidR="00AF6289" w:rsidRDefault="007F6502" w:rsidP="00AF6289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Da sehen wir genau den erwarteten Pol und die Nullstelle im Betragsspektrum.</w:t>
                  </w:r>
                </w:p>
              </w:txbxContent>
            </v:textbox>
          </v:shape>
        </w:pict>
      </w:r>
      <w:r w:rsidR="00213EA6">
        <w:rPr>
          <w:noProof/>
        </w:rPr>
        <w:drawing>
          <wp:inline distT="0" distB="0" distL="0" distR="0">
            <wp:extent cx="2985356" cy="2234316"/>
            <wp:effectExtent l="19050" t="0" r="5494" b="0"/>
            <wp:docPr id="3" name="Bild 3" descr="D:\BFH\Projektarbeiten_Semester4\DSV_Vetter\Uebung6\fre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Projektarbeiten_Semester4\DSV_Vetter\Uebung6\freq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50" cy="223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A6" w:rsidRDefault="00213EA6" w:rsidP="00213EA6">
      <w:r>
        <w:lastRenderedPageBreak/>
        <w:t>Impulsantwort:</w:t>
      </w:r>
    </w:p>
    <w:p w:rsidR="00213EA6" w:rsidRDefault="00A57A7E" w:rsidP="00213EA6">
      <w:r>
        <w:rPr>
          <w:noProof/>
        </w:rPr>
        <w:pict>
          <v:shape id="_x0000_s1029" type="#_x0000_t202" style="position:absolute;margin-left:219.4pt;margin-top:7.9pt;width:198.35pt;height:53.7pt;z-index:251662336;mso-width-percent:400;mso-height-percent:200;mso-width-percent:400;mso-height-percent:200;mso-width-relative:margin;mso-height-relative:margin" stroked="f">
            <v:textbox style="mso-next-textbox:#_x0000_s1029;mso-fit-shape-to-text:t">
              <w:txbxContent>
                <w:p w:rsidR="007F6502" w:rsidRDefault="007F6502" w:rsidP="007F6502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 xml:space="preserve">Mit der Impulsantwort können wir nicht so viel anfangen… wir sehen einfach, dass </w:t>
                  </w:r>
                  <w:r w:rsidR="00FF107F">
                    <w:rPr>
                      <w:lang w:val="de-DE"/>
                    </w:rPr>
                    <w:t>sie recht schnell ‚abfällt‘, was daran liegt, dass die die Pole nicht sehr nahe am Einheitskreis gesetzt haben.</w:t>
                  </w:r>
                </w:p>
              </w:txbxContent>
            </v:textbox>
          </v:shape>
        </w:pict>
      </w:r>
      <w:r w:rsidR="00213EA6">
        <w:rPr>
          <w:noProof/>
        </w:rPr>
        <w:drawing>
          <wp:inline distT="0" distB="0" distL="0" distR="0">
            <wp:extent cx="2900364" cy="2170706"/>
            <wp:effectExtent l="19050" t="0" r="0" b="0"/>
            <wp:docPr id="4" name="Bild 4" descr="D:\BFH\Projektarbeiten_Semester4\DSV_Vetter\Uebung6\im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FH\Projektarbeiten_Semester4\DSV_Vetter\Uebung6\imp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64" cy="217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70" w:rsidRPr="003B5B70" w:rsidRDefault="003B5B70" w:rsidP="00213EA6">
      <w:pPr>
        <w:rPr>
          <w:b/>
        </w:rPr>
      </w:pPr>
      <w:r w:rsidRPr="003B5B70">
        <w:rPr>
          <w:b/>
        </w:rPr>
        <w:t>zweites Beispiel:</w:t>
      </w:r>
    </w:p>
    <w:p w:rsidR="003B5B70" w:rsidRDefault="003B5B70" w:rsidP="00213EA6">
      <w:r>
        <w:t>Hier wollen wir einmal versuchen, die Pole mit Nullstellen (oder umgekehrt…) zu kompensieren.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3B5B70" w:rsidRPr="003B5B70" w:rsidTr="00B532A0">
        <w:tc>
          <w:tcPr>
            <w:tcW w:w="10061" w:type="dxa"/>
            <w:shd w:val="clear" w:color="auto" w:fill="DBE5F1" w:themeFill="accent1" w:themeFillTint="33"/>
          </w:tcPr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228B22"/>
                <w:sz w:val="16"/>
                <w:szCs w:val="16"/>
              </w:rPr>
              <w:t>% Nullstellen: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B_radius = [1/0.9 1/0.9]';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B_freq   = [0.4 -0.4]';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>B = poly(B_radius.*exp(j*2*pi*B_freq));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3B5B70">
              <w:rPr>
                <w:rFonts w:ascii="Courier New" w:hAnsi="Courier New" w:cs="Courier New"/>
                <w:color w:val="228B22"/>
                <w:sz w:val="16"/>
                <w:szCs w:val="16"/>
              </w:rPr>
              <w:t>% Polstellen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A_radius = [0.9 0.9]';</w:t>
            </w:r>
          </w:p>
          <w:p w:rsidR="003B5B70" w:rsidRPr="003B5B70" w:rsidRDefault="003B5B70" w:rsidP="003B5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A_freq   = [0.4 -0.4]';</w:t>
            </w:r>
          </w:p>
          <w:p w:rsidR="003B5B70" w:rsidRPr="003B5B70" w:rsidRDefault="003B5B70" w:rsidP="00B53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fr-CH"/>
              </w:rPr>
            </w:pPr>
            <w:r w:rsidRPr="003B5B70">
              <w:rPr>
                <w:rFonts w:ascii="Courier New" w:hAnsi="Courier New" w:cs="Courier New"/>
                <w:color w:val="000000"/>
                <w:sz w:val="16"/>
                <w:szCs w:val="16"/>
                <w:lang w:val="fr-CH"/>
              </w:rPr>
              <w:t>A = poly(A_radius.*exp(j*2*pi*A_freq));</w:t>
            </w:r>
          </w:p>
        </w:tc>
      </w:tr>
    </w:tbl>
    <w:p w:rsidR="003B5B70" w:rsidRDefault="003B5B70" w:rsidP="003B5B70">
      <w:pPr>
        <w:rPr>
          <w:lang w:val="fr-CH"/>
        </w:rPr>
      </w:pPr>
    </w:p>
    <w:p w:rsidR="003B5B70" w:rsidRDefault="003B5B70" w:rsidP="003B5B70">
      <w:pPr>
        <w:rPr>
          <w:lang w:val="fr-CH"/>
        </w:rPr>
      </w:pPr>
      <w:r>
        <w:rPr>
          <w:lang w:val="fr-CH"/>
        </w:rPr>
        <w:t>Ergebnis :</w:t>
      </w:r>
    </w:p>
    <w:p w:rsidR="003B5B70" w:rsidRDefault="003B5B70" w:rsidP="003B5B70">
      <w:pPr>
        <w:rPr>
          <w:lang w:val="fr-CH"/>
        </w:rPr>
      </w:pPr>
      <w:r>
        <w:rPr>
          <w:noProof/>
        </w:rPr>
        <w:pict>
          <v:shape id="_x0000_s1035" type="#_x0000_t202" style="position:absolute;margin-left:295.9pt;margin-top:15.5pt;width:198.4pt;height:80.7pt;z-index:251665408;mso-width-percent:400;mso-height-percent:200;mso-width-percent:400;mso-height-percent:200;mso-width-relative:margin;mso-height-relative:margin" stroked="f">
            <v:textbox style="mso-fit-shape-to-text:t">
              <w:txbxContent>
                <w:p w:rsidR="003B5B70" w:rsidRDefault="003B5B70" w:rsidP="003B5B7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Die Pole sollen hier die Nullstellen eliminieren.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026512" cy="3013544"/>
            <wp:effectExtent l="19050" t="0" r="0" b="0"/>
            <wp:docPr id="7" name="Bild 3" descr="D:\BFH\Projektarbeiten_Semester4\DSV_Vetter\Uebung6\eliminierung_z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Projektarbeiten_Semester4\DSV_Vetter\Uebung6\eliminierung_zpla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34" cy="301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70" w:rsidRDefault="003B5B70" w:rsidP="003B5B70">
      <w:pPr>
        <w:rPr>
          <w:lang w:val="fr-CH"/>
        </w:rPr>
      </w:pPr>
      <w:r>
        <w:rPr>
          <w:noProof/>
        </w:rPr>
        <w:lastRenderedPageBreak/>
        <w:pict>
          <v:shape id="_x0000_s1033" type="#_x0000_t202" style="position:absolute;margin-left:243.2pt;margin-top:7.9pt;width:198.4pt;height:80.7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3B5B70" w:rsidRDefault="003B5B70" w:rsidP="003B5B7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Wie erwartet ist der Frequenzgang praktisch linear (mathematisch IST er linear, aber in der Praxis wird das nie der Fall sein, deshalb wird dort evtl. ein kleiner „Hügel“ sein.</w:t>
                  </w:r>
                </w:p>
                <w:p w:rsidR="003B5B70" w:rsidRDefault="003B5B70" w:rsidP="003B5B70">
                  <w:pPr>
                    <w:rPr>
                      <w:lang w:val="de-DE"/>
                    </w:rPr>
                  </w:pPr>
                </w:p>
                <w:p w:rsidR="003B5B70" w:rsidRDefault="003B5B70" w:rsidP="003B5B70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Die Phase ist leider nicht linear, da eine Verzögerung des Signals (zwingend bei dieser Filterimplementierung) immer eine gewisse Phasenänderung bewirkt.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261582" cy="2441051"/>
            <wp:effectExtent l="19050" t="0" r="0" b="0"/>
            <wp:docPr id="5" name="Bild 2" descr="D:\BFH\Projektarbeiten_Semester4\DSV_Vetter\Uebung6\eliminierung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FH\Projektarbeiten_Semester4\DSV_Vetter\Uebung6\eliminierung_freq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57" cy="244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70" w:rsidRPr="003B5B70" w:rsidRDefault="003B5B70" w:rsidP="00213EA6">
      <w:pPr>
        <w:rPr>
          <w:lang w:val="fr-CH"/>
        </w:rPr>
      </w:pPr>
    </w:p>
    <w:sectPr w:rsidR="003B5B70" w:rsidRPr="003B5B70" w:rsidSect="006C2E21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657" w:rsidRDefault="00641657">
      <w:r>
        <w:separator/>
      </w:r>
    </w:p>
  </w:endnote>
  <w:endnote w:type="continuationSeparator" w:id="0">
    <w:p w:rsidR="00641657" w:rsidRDefault="00641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8D55FC" w:rsidP="00F41C68">
    <w:pPr>
      <w:pStyle w:val="Fuzeile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A57A7E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A57A7E" w:rsidRPr="00F41C68">
      <w:rPr>
        <w:rFonts w:cs="Arial"/>
        <w:szCs w:val="20"/>
      </w:rPr>
      <w:fldChar w:fldCharType="separate"/>
    </w:r>
    <w:r w:rsidR="003B5B70">
      <w:rPr>
        <w:rFonts w:cs="Arial"/>
        <w:noProof/>
        <w:szCs w:val="20"/>
      </w:rPr>
      <w:t>4</w:t>
    </w:r>
    <w:r w:rsidR="00A57A7E" w:rsidRPr="00F41C68">
      <w:rPr>
        <w:rFonts w:cs="Arial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B24608">
    <w:pPr>
      <w:pStyle w:val="Fuzeile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A57A7E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A57A7E">
      <w:rPr>
        <w:rFonts w:cs="Arial"/>
        <w:sz w:val="14"/>
        <w:szCs w:val="14"/>
      </w:rPr>
      <w:fldChar w:fldCharType="separate"/>
    </w:r>
    <w:r w:rsidR="003B5B70">
      <w:rPr>
        <w:rFonts w:cs="Arial"/>
        <w:noProof/>
        <w:sz w:val="14"/>
        <w:szCs w:val="14"/>
      </w:rPr>
      <w:t>17.05.2013</w:t>
    </w:r>
    <w:r w:rsidR="00A57A7E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657" w:rsidRDefault="00641657">
      <w:r>
        <w:separator/>
      </w:r>
    </w:p>
  </w:footnote>
  <w:footnote w:type="continuationSeparator" w:id="0">
    <w:p w:rsidR="00641657" w:rsidRDefault="006416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Default="003139D4" w:rsidP="00DC40F7">
    <w:pPr>
      <w:pStyle w:val="Kopfzeile"/>
      <w:tabs>
        <w:tab w:val="clear" w:pos="4536"/>
        <w:tab w:val="center" w:pos="34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7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5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09"/>
  <w:hyphenationZone w:val="425"/>
  <w:characterSpacingControl w:val="doNotCompress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66631"/>
    <w:rsid w:val="00090829"/>
    <w:rsid w:val="000C772A"/>
    <w:rsid w:val="001052C3"/>
    <w:rsid w:val="00113C91"/>
    <w:rsid w:val="0011597E"/>
    <w:rsid w:val="001266FA"/>
    <w:rsid w:val="001445EE"/>
    <w:rsid w:val="00147F09"/>
    <w:rsid w:val="001662CE"/>
    <w:rsid w:val="001700F2"/>
    <w:rsid w:val="00175C71"/>
    <w:rsid w:val="001778C4"/>
    <w:rsid w:val="00186B2C"/>
    <w:rsid w:val="0019147C"/>
    <w:rsid w:val="00197CDC"/>
    <w:rsid w:val="001A1718"/>
    <w:rsid w:val="001B12ED"/>
    <w:rsid w:val="001B4CB6"/>
    <w:rsid w:val="001E3605"/>
    <w:rsid w:val="001F2F20"/>
    <w:rsid w:val="00205B59"/>
    <w:rsid w:val="00213EA6"/>
    <w:rsid w:val="00220412"/>
    <w:rsid w:val="0023162A"/>
    <w:rsid w:val="0023377A"/>
    <w:rsid w:val="00244AB6"/>
    <w:rsid w:val="00246211"/>
    <w:rsid w:val="00265704"/>
    <w:rsid w:val="00277FED"/>
    <w:rsid w:val="0028122F"/>
    <w:rsid w:val="00284963"/>
    <w:rsid w:val="0029253C"/>
    <w:rsid w:val="00292F4D"/>
    <w:rsid w:val="002C2208"/>
    <w:rsid w:val="002C4063"/>
    <w:rsid w:val="002D1A83"/>
    <w:rsid w:val="002F0AFD"/>
    <w:rsid w:val="002F1DEA"/>
    <w:rsid w:val="00305464"/>
    <w:rsid w:val="003139D4"/>
    <w:rsid w:val="00330663"/>
    <w:rsid w:val="003319CD"/>
    <w:rsid w:val="003458F7"/>
    <w:rsid w:val="00352AC0"/>
    <w:rsid w:val="00363043"/>
    <w:rsid w:val="00376D72"/>
    <w:rsid w:val="00380C00"/>
    <w:rsid w:val="0039161F"/>
    <w:rsid w:val="00396CA5"/>
    <w:rsid w:val="003A1D50"/>
    <w:rsid w:val="003A305F"/>
    <w:rsid w:val="003B13FA"/>
    <w:rsid w:val="003B5B70"/>
    <w:rsid w:val="003C33E0"/>
    <w:rsid w:val="003D02DC"/>
    <w:rsid w:val="003D6493"/>
    <w:rsid w:val="003D7105"/>
    <w:rsid w:val="003F49BA"/>
    <w:rsid w:val="004150A8"/>
    <w:rsid w:val="0042381A"/>
    <w:rsid w:val="00430E5C"/>
    <w:rsid w:val="00432CF4"/>
    <w:rsid w:val="00435447"/>
    <w:rsid w:val="00442092"/>
    <w:rsid w:val="00454E75"/>
    <w:rsid w:val="004550FB"/>
    <w:rsid w:val="00461B3B"/>
    <w:rsid w:val="00472EAC"/>
    <w:rsid w:val="00484BBA"/>
    <w:rsid w:val="00485101"/>
    <w:rsid w:val="004A194C"/>
    <w:rsid w:val="004A5CF8"/>
    <w:rsid w:val="004B0DBA"/>
    <w:rsid w:val="004D6095"/>
    <w:rsid w:val="00521EC6"/>
    <w:rsid w:val="00553F98"/>
    <w:rsid w:val="005608AC"/>
    <w:rsid w:val="00567B1E"/>
    <w:rsid w:val="00570602"/>
    <w:rsid w:val="00594B0C"/>
    <w:rsid w:val="005A44D7"/>
    <w:rsid w:val="005A7E17"/>
    <w:rsid w:val="005B2418"/>
    <w:rsid w:val="005B5F3A"/>
    <w:rsid w:val="005C4AD1"/>
    <w:rsid w:val="005C60DD"/>
    <w:rsid w:val="005E5B1D"/>
    <w:rsid w:val="005F30DF"/>
    <w:rsid w:val="005F4AD6"/>
    <w:rsid w:val="00610B72"/>
    <w:rsid w:val="00615F03"/>
    <w:rsid w:val="006166A9"/>
    <w:rsid w:val="0064029B"/>
    <w:rsid w:val="00641657"/>
    <w:rsid w:val="00646D15"/>
    <w:rsid w:val="00646E4D"/>
    <w:rsid w:val="0065190C"/>
    <w:rsid w:val="0066030B"/>
    <w:rsid w:val="006657A6"/>
    <w:rsid w:val="00677439"/>
    <w:rsid w:val="00687F7E"/>
    <w:rsid w:val="006A355F"/>
    <w:rsid w:val="006A69A2"/>
    <w:rsid w:val="006C2E21"/>
    <w:rsid w:val="006F0DFD"/>
    <w:rsid w:val="006F536E"/>
    <w:rsid w:val="007122B6"/>
    <w:rsid w:val="0072793E"/>
    <w:rsid w:val="00733AC0"/>
    <w:rsid w:val="0073727B"/>
    <w:rsid w:val="00745AED"/>
    <w:rsid w:val="00747DFE"/>
    <w:rsid w:val="00762BD2"/>
    <w:rsid w:val="00784BE3"/>
    <w:rsid w:val="007A1E64"/>
    <w:rsid w:val="007C024E"/>
    <w:rsid w:val="007D2057"/>
    <w:rsid w:val="007E7355"/>
    <w:rsid w:val="007F6502"/>
    <w:rsid w:val="007F7058"/>
    <w:rsid w:val="00800110"/>
    <w:rsid w:val="008014AC"/>
    <w:rsid w:val="008046F8"/>
    <w:rsid w:val="008437C3"/>
    <w:rsid w:val="008820FA"/>
    <w:rsid w:val="008A272C"/>
    <w:rsid w:val="008A3B52"/>
    <w:rsid w:val="008B0E39"/>
    <w:rsid w:val="008B3F5A"/>
    <w:rsid w:val="008D2F65"/>
    <w:rsid w:val="008D55FC"/>
    <w:rsid w:val="008F7529"/>
    <w:rsid w:val="009055BD"/>
    <w:rsid w:val="00907F0F"/>
    <w:rsid w:val="00910C9A"/>
    <w:rsid w:val="00921D43"/>
    <w:rsid w:val="00926C3A"/>
    <w:rsid w:val="00930426"/>
    <w:rsid w:val="00934291"/>
    <w:rsid w:val="00936B81"/>
    <w:rsid w:val="00953C7A"/>
    <w:rsid w:val="0095651A"/>
    <w:rsid w:val="00963C5C"/>
    <w:rsid w:val="00965565"/>
    <w:rsid w:val="00972565"/>
    <w:rsid w:val="00982432"/>
    <w:rsid w:val="009B0428"/>
    <w:rsid w:val="009B24F5"/>
    <w:rsid w:val="009D10F6"/>
    <w:rsid w:val="009D330E"/>
    <w:rsid w:val="00A02D5A"/>
    <w:rsid w:val="00A204C2"/>
    <w:rsid w:val="00A22B98"/>
    <w:rsid w:val="00A265BA"/>
    <w:rsid w:val="00A531FF"/>
    <w:rsid w:val="00A5376C"/>
    <w:rsid w:val="00A57A7E"/>
    <w:rsid w:val="00A7349B"/>
    <w:rsid w:val="00A73E58"/>
    <w:rsid w:val="00A8292A"/>
    <w:rsid w:val="00A965F7"/>
    <w:rsid w:val="00AC668D"/>
    <w:rsid w:val="00AD397B"/>
    <w:rsid w:val="00AE0B36"/>
    <w:rsid w:val="00AF6289"/>
    <w:rsid w:val="00B07DCA"/>
    <w:rsid w:val="00B24608"/>
    <w:rsid w:val="00B31B1A"/>
    <w:rsid w:val="00B43DF2"/>
    <w:rsid w:val="00B45BD8"/>
    <w:rsid w:val="00B548F2"/>
    <w:rsid w:val="00B566C5"/>
    <w:rsid w:val="00B65AE2"/>
    <w:rsid w:val="00B732D7"/>
    <w:rsid w:val="00B76CA3"/>
    <w:rsid w:val="00B91176"/>
    <w:rsid w:val="00B915C6"/>
    <w:rsid w:val="00BC3A79"/>
    <w:rsid w:val="00BF47EC"/>
    <w:rsid w:val="00BF6119"/>
    <w:rsid w:val="00C02A48"/>
    <w:rsid w:val="00C10A92"/>
    <w:rsid w:val="00C25EF4"/>
    <w:rsid w:val="00C45DAD"/>
    <w:rsid w:val="00C93A08"/>
    <w:rsid w:val="00CA1DED"/>
    <w:rsid w:val="00CB1A56"/>
    <w:rsid w:val="00CC39AB"/>
    <w:rsid w:val="00CD1DD0"/>
    <w:rsid w:val="00CD1E51"/>
    <w:rsid w:val="00CD4E04"/>
    <w:rsid w:val="00CD5D6D"/>
    <w:rsid w:val="00CD6DC7"/>
    <w:rsid w:val="00CF4F00"/>
    <w:rsid w:val="00D058AF"/>
    <w:rsid w:val="00D07150"/>
    <w:rsid w:val="00D204EC"/>
    <w:rsid w:val="00D458D7"/>
    <w:rsid w:val="00D700BF"/>
    <w:rsid w:val="00D83378"/>
    <w:rsid w:val="00D86C4F"/>
    <w:rsid w:val="00D91E8D"/>
    <w:rsid w:val="00DA2A9E"/>
    <w:rsid w:val="00DB3B04"/>
    <w:rsid w:val="00DC14B2"/>
    <w:rsid w:val="00DC40F7"/>
    <w:rsid w:val="00DC53E6"/>
    <w:rsid w:val="00DD5FC8"/>
    <w:rsid w:val="00DE0EF6"/>
    <w:rsid w:val="00DE75C2"/>
    <w:rsid w:val="00DF382E"/>
    <w:rsid w:val="00DF4C50"/>
    <w:rsid w:val="00E05A04"/>
    <w:rsid w:val="00E249C5"/>
    <w:rsid w:val="00E313A4"/>
    <w:rsid w:val="00E33C49"/>
    <w:rsid w:val="00E430EE"/>
    <w:rsid w:val="00E77FF9"/>
    <w:rsid w:val="00E85782"/>
    <w:rsid w:val="00E865F8"/>
    <w:rsid w:val="00E92D26"/>
    <w:rsid w:val="00EB0576"/>
    <w:rsid w:val="00EB11B0"/>
    <w:rsid w:val="00EB5992"/>
    <w:rsid w:val="00EC7311"/>
    <w:rsid w:val="00ED44C9"/>
    <w:rsid w:val="00EE180F"/>
    <w:rsid w:val="00EE321D"/>
    <w:rsid w:val="00EF769A"/>
    <w:rsid w:val="00F076A3"/>
    <w:rsid w:val="00F41C68"/>
    <w:rsid w:val="00F41D11"/>
    <w:rsid w:val="00F4306E"/>
    <w:rsid w:val="00F45EF6"/>
    <w:rsid w:val="00F830A3"/>
    <w:rsid w:val="00FA00FB"/>
    <w:rsid w:val="00FA2512"/>
    <w:rsid w:val="00FB6BA8"/>
    <w:rsid w:val="00FC0E70"/>
    <w:rsid w:val="00FC22EE"/>
    <w:rsid w:val="00FC530C"/>
    <w:rsid w:val="00FD5955"/>
    <w:rsid w:val="00FE06F0"/>
    <w:rsid w:val="00FE1540"/>
    <w:rsid w:val="00FF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gitternetz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ußzeile Zchn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  <w:style w:type="paragraph" w:styleId="Titel">
    <w:name w:val="Title"/>
    <w:basedOn w:val="Standard"/>
    <w:next w:val="Standard"/>
    <w:link w:val="TitelZchn"/>
    <w:qFormat/>
    <w:rsid w:val="00213E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13E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F99F-7336-4C75-819D-1B3DFB57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EKT-Dokument_d.dotx</Template>
  <TotalTime>0</TotalTime>
  <Pages>4</Pages>
  <Words>252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cyril</cp:lastModifiedBy>
  <cp:revision>14</cp:revision>
  <cp:lastPrinted>2012-03-13T19:46:00Z</cp:lastPrinted>
  <dcterms:created xsi:type="dcterms:W3CDTF">2012-04-17T18:37:00Z</dcterms:created>
  <dcterms:modified xsi:type="dcterms:W3CDTF">2013-05-17T10:28:00Z</dcterms:modified>
</cp:coreProperties>
</file>